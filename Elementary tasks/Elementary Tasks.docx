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78A76" w14:textId="77777777" w:rsidR="00F7658F" w:rsidRPr="00332B5E" w:rsidRDefault="00F7658F" w:rsidP="00F7658F">
      <w:pPr>
        <w:pStyle w:val="Title"/>
        <w:rPr>
          <w:lang w:val="en-US"/>
        </w:rPr>
      </w:pPr>
      <w:bookmarkStart w:id="0" w:name="OLE_LINK1"/>
      <w:bookmarkStart w:id="1" w:name="_GoBack"/>
      <w:bookmarkEnd w:id="1"/>
      <w:r w:rsidRPr="00F7658F">
        <w:rPr>
          <w:lang w:val="en-US"/>
        </w:rPr>
        <w:t>Elementary Tasks</w:t>
      </w:r>
    </w:p>
    <w:p w14:paraId="7D7D0079" w14:textId="77777777" w:rsidR="00F7658F" w:rsidRPr="00332B5E" w:rsidRDefault="00F7658F" w:rsidP="00F7658F">
      <w:pPr>
        <w:pStyle w:val="Heading1"/>
      </w:pPr>
      <w:r w:rsidRPr="00332B5E">
        <w:t>Общие требования</w:t>
      </w:r>
    </w:p>
    <w:p w14:paraId="3F882D8C" w14:textId="599957CD" w:rsidR="00F7658F" w:rsidRPr="00332B5E" w:rsidRDefault="00F7658F" w:rsidP="00F7658F">
      <w:pPr>
        <w:pStyle w:val="L2"/>
        <w:numPr>
          <w:ilvl w:val="0"/>
          <w:numId w:val="13"/>
        </w:numPr>
      </w:pPr>
      <w:r w:rsidRPr="00332B5E">
        <w:t xml:space="preserve">При </w:t>
      </w:r>
      <w:r w:rsidR="004D2546">
        <w:t>передаче некорректных параметров</w:t>
      </w:r>
      <w:r w:rsidRPr="00332B5E">
        <w:t xml:space="preserve"> </w:t>
      </w:r>
      <w:r w:rsidR="004D2546">
        <w:t>на исполнение приложение</w:t>
      </w:r>
      <w:r w:rsidRPr="00332B5E">
        <w:t xml:space="preserve"> не должно заве</w:t>
      </w:r>
      <w:r w:rsidR="004D2546">
        <w:t>ршать работу сбоем.</w:t>
      </w:r>
    </w:p>
    <w:p w14:paraId="66483CFB" w14:textId="192615F2" w:rsidR="00F7658F" w:rsidRPr="00332B5E" w:rsidRDefault="00F7658F" w:rsidP="00F7658F">
      <w:pPr>
        <w:pStyle w:val="L2"/>
        <w:numPr>
          <w:ilvl w:val="0"/>
          <w:numId w:val="13"/>
        </w:numPr>
      </w:pPr>
      <w:r w:rsidRPr="00332B5E">
        <w:t>Запуск без параметров выводит инструкции по использованию программы</w:t>
      </w:r>
      <w:r w:rsidR="004D2546">
        <w:t>.</w:t>
      </w:r>
    </w:p>
    <w:p w14:paraId="7C586350" w14:textId="746EB5EB" w:rsidR="00F7658F" w:rsidRPr="00332B5E" w:rsidRDefault="00F7658F" w:rsidP="00F7658F">
      <w:pPr>
        <w:pStyle w:val="L2"/>
        <w:numPr>
          <w:ilvl w:val="0"/>
          <w:numId w:val="13"/>
        </w:numPr>
      </w:pPr>
      <w:r w:rsidRPr="00332B5E">
        <w:t>Парамет</w:t>
      </w:r>
      <w:r w:rsidR="004D2546" w:rsidRPr="00332B5E">
        <w:t>ры передаются в порядке, приведё</w:t>
      </w:r>
      <w:r w:rsidRPr="00332B5E">
        <w:t>нном в описании задания</w:t>
      </w:r>
      <w:r w:rsidR="004D2546">
        <w:t>.</w:t>
      </w:r>
    </w:p>
    <w:p w14:paraId="68A2E189" w14:textId="5645FFB1" w:rsidR="00F7658F" w:rsidRPr="00332B5E" w:rsidRDefault="00F7658F" w:rsidP="00332B5E">
      <w:pPr>
        <w:pStyle w:val="Heading1"/>
      </w:pPr>
      <w:r w:rsidRPr="00332B5E">
        <w:t>Задания</w:t>
      </w:r>
      <w:r w:rsidRPr="00332B5E">
        <w:tab/>
      </w:r>
    </w:p>
    <w:p w14:paraId="4BB321FB" w14:textId="613B6DDA" w:rsidR="00F7658F" w:rsidRPr="00332B5E" w:rsidRDefault="00F7658F" w:rsidP="00332B5E">
      <w:pPr>
        <w:pStyle w:val="Heading2"/>
        <w:numPr>
          <w:ilvl w:val="0"/>
          <w:numId w:val="14"/>
        </w:numPr>
      </w:pPr>
      <w:r w:rsidRPr="00332B5E">
        <w:t>Шахматная доска</w:t>
      </w:r>
    </w:p>
    <w:p w14:paraId="322B7286" w14:textId="77777777" w:rsidR="00F7658F" w:rsidRPr="00332B5E" w:rsidRDefault="00F7658F" w:rsidP="00F7658F">
      <w:pPr>
        <w:pStyle w:val="L2"/>
      </w:pPr>
      <w:r w:rsidRPr="00332B5E">
        <w:t>Вывести шахматную доску с заданными размерами высоты и ширины, по принципу:</w:t>
      </w:r>
    </w:p>
    <w:p w14:paraId="47D55E70" w14:textId="67180BDB" w:rsidR="00F7658F" w:rsidRPr="00332B5E" w:rsidRDefault="006A2C39" w:rsidP="00F7658F">
      <w:pPr>
        <w:pStyle w:val="L2"/>
      </w:pPr>
      <w:r>
        <w:t xml:space="preserve">*  </w:t>
      </w:r>
      <w:r w:rsidR="00F7658F" w:rsidRPr="00332B5E">
        <w:t>*  *  *  *  *</w:t>
      </w:r>
    </w:p>
    <w:p w14:paraId="5F94CDC5" w14:textId="2C5682B0" w:rsidR="00F7658F" w:rsidRPr="00332B5E" w:rsidRDefault="006A2C39" w:rsidP="00F7658F">
      <w:pPr>
        <w:pStyle w:val="L2"/>
      </w:pPr>
      <w:r>
        <w:t xml:space="preserve">  *  *  *  *  *  *</w:t>
      </w:r>
    </w:p>
    <w:p w14:paraId="6AA6EBA9" w14:textId="77777777" w:rsidR="00F7658F" w:rsidRPr="00332B5E" w:rsidRDefault="00F7658F" w:rsidP="00F7658F">
      <w:pPr>
        <w:pStyle w:val="L2"/>
      </w:pPr>
      <w:r w:rsidRPr="00332B5E">
        <w:t>*  *  *  *  *  *</w:t>
      </w:r>
    </w:p>
    <w:p w14:paraId="20AB9E38" w14:textId="77777777" w:rsidR="00F7658F" w:rsidRPr="00332B5E" w:rsidRDefault="00F7658F" w:rsidP="00F7658F">
      <w:pPr>
        <w:pStyle w:val="L2"/>
      </w:pPr>
      <w:r w:rsidRPr="00332B5E">
        <w:t xml:space="preserve">  *  *  *  *  *  *</w:t>
      </w:r>
    </w:p>
    <w:p w14:paraId="72E18C6D" w14:textId="77777777" w:rsidR="00F7658F" w:rsidRPr="00332B5E" w:rsidRDefault="00F7658F" w:rsidP="00F7658F">
      <w:pPr>
        <w:pStyle w:val="L2"/>
      </w:pPr>
      <w:r w:rsidRPr="00332B5E">
        <w:t>Программа запускается через вызов главного класса с параметрами.</w:t>
      </w:r>
    </w:p>
    <w:p w14:paraId="51D539BE" w14:textId="5C6743D3" w:rsidR="00F7658F" w:rsidRPr="00332B5E" w:rsidRDefault="00F7658F" w:rsidP="00332B5E">
      <w:pPr>
        <w:pStyle w:val="Heading2"/>
        <w:numPr>
          <w:ilvl w:val="0"/>
          <w:numId w:val="14"/>
        </w:numPr>
      </w:pPr>
      <w:r w:rsidRPr="00332B5E">
        <w:t>Анализ конвертов</w:t>
      </w:r>
    </w:p>
    <w:p w14:paraId="7C150982" w14:textId="7C5CE15E" w:rsidR="00F7658F" w:rsidRPr="00332B5E" w:rsidRDefault="00F7658F" w:rsidP="00F7658F">
      <w:pPr>
        <w:pStyle w:val="L2"/>
      </w:pPr>
      <w:r w:rsidRPr="00332B5E">
        <w:t>Есть два конверта со сторонами (a,b) и (c,d) определить, можно ли один конверт вложить в другой. Программа должна обрабатывать ввод чисел с плавающей точкой. Программа спрашивает у пользователя размеры конвертов по одному параметру</w:t>
      </w:r>
      <w:r>
        <w:t xml:space="preserve"> за раз</w:t>
      </w:r>
      <w:r w:rsidRPr="00332B5E">
        <w:t>.</w:t>
      </w:r>
      <w:r w:rsidR="004D2546">
        <w:t xml:space="preserve"> После каждого подсчёта программа спрашивает у пользователя хочет ли он продолжить. Если пользователь ответит </w:t>
      </w:r>
      <w:r w:rsidR="004D2546" w:rsidRPr="000B1600">
        <w:t>“</w:t>
      </w:r>
      <w:r w:rsidR="004D2546">
        <w:rPr>
          <w:lang w:val="en-US"/>
        </w:rPr>
        <w:t>y</w:t>
      </w:r>
      <w:r w:rsidR="004D2546" w:rsidRPr="000B1600">
        <w:t xml:space="preserve">” </w:t>
      </w:r>
      <w:r w:rsidR="004D2546">
        <w:t xml:space="preserve">или </w:t>
      </w:r>
      <w:r w:rsidR="004D2546" w:rsidRPr="000B1600">
        <w:t>“</w:t>
      </w:r>
      <w:r w:rsidR="004D2546">
        <w:rPr>
          <w:lang w:val="en-US"/>
        </w:rPr>
        <w:t>yes</w:t>
      </w:r>
      <w:r w:rsidR="004D2546" w:rsidRPr="000B1600">
        <w:t>”</w:t>
      </w:r>
      <w:r w:rsidR="004D2546" w:rsidRPr="00332B5E">
        <w:t xml:space="preserve"> (без учёта регистра), программа продолжает работу сначала, в противном случае – завершает выполнение.</w:t>
      </w:r>
    </w:p>
    <w:p w14:paraId="4E1AB81C" w14:textId="07BC3DE9" w:rsidR="00F7658F" w:rsidRPr="00332B5E" w:rsidRDefault="00F7658F" w:rsidP="00332B5E">
      <w:pPr>
        <w:pStyle w:val="Heading2"/>
        <w:numPr>
          <w:ilvl w:val="0"/>
          <w:numId w:val="14"/>
        </w:numPr>
      </w:pPr>
      <w:r w:rsidRPr="00332B5E">
        <w:t>Сортировка треугольников</w:t>
      </w:r>
    </w:p>
    <w:p w14:paraId="102E856E" w14:textId="4C59A987" w:rsidR="00B63E44" w:rsidRPr="00EA79E5" w:rsidRDefault="00F7658F" w:rsidP="00B63E44">
      <w:pPr>
        <w:pStyle w:val="L2"/>
      </w:pPr>
      <w:r w:rsidRPr="00332B5E">
        <w:t xml:space="preserve">Разработать консольную программу, выполняющую вывод треугольников в порядке убывания их площади. </w:t>
      </w:r>
      <w:r w:rsidR="00B63E44">
        <w:t xml:space="preserve">После добавления каждого нового треугольника программа спрашивает, хочет ли пользователь добавить ещё один. Если пользователь ответит </w:t>
      </w:r>
      <w:r w:rsidR="00B63E44" w:rsidRPr="000B1600">
        <w:t>“</w:t>
      </w:r>
      <w:r w:rsidR="00B63E44">
        <w:rPr>
          <w:lang w:val="en-US"/>
        </w:rPr>
        <w:t>y</w:t>
      </w:r>
      <w:r w:rsidR="00B63E44" w:rsidRPr="000B1600">
        <w:t xml:space="preserve">” </w:t>
      </w:r>
      <w:r w:rsidR="00B63E44">
        <w:t xml:space="preserve">или </w:t>
      </w:r>
      <w:r w:rsidR="00B63E44" w:rsidRPr="000B1600">
        <w:t>“</w:t>
      </w:r>
      <w:r w:rsidR="00B63E44">
        <w:rPr>
          <w:lang w:val="en-US"/>
        </w:rPr>
        <w:t>yes</w:t>
      </w:r>
      <w:r w:rsidR="00B63E44" w:rsidRPr="000B1600">
        <w:t>”</w:t>
      </w:r>
      <w:r w:rsidR="00B63E44" w:rsidRPr="00EA79E5">
        <w:t xml:space="preserve"> (без учёта регистра), программа </w:t>
      </w:r>
      <w:r w:rsidR="00B63E44">
        <w:t>попросит ввести данные для ещё одного треугольника</w:t>
      </w:r>
      <w:r w:rsidR="00B63E44" w:rsidRPr="00EA79E5">
        <w:t xml:space="preserve">, в противном случае – </w:t>
      </w:r>
      <w:r w:rsidR="00B63E44">
        <w:t>выводит результат в консоль</w:t>
      </w:r>
      <w:r w:rsidR="00B63E44" w:rsidRPr="00EA79E5">
        <w:t>.</w:t>
      </w:r>
    </w:p>
    <w:p w14:paraId="7215FBFC" w14:textId="6CEA9F42" w:rsidR="00F7658F" w:rsidRPr="00332B5E" w:rsidRDefault="00F7658F" w:rsidP="00332B5E">
      <w:pPr>
        <w:pStyle w:val="L2"/>
      </w:pPr>
    </w:p>
    <w:p w14:paraId="179C2765" w14:textId="5255EFAB" w:rsidR="00F7658F" w:rsidRPr="00332B5E" w:rsidRDefault="00F7658F" w:rsidP="00F7658F">
      <w:pPr>
        <w:pStyle w:val="L2"/>
      </w:pPr>
      <w:r w:rsidRPr="00332B5E">
        <w:t>•</w:t>
      </w:r>
      <w:r w:rsidRPr="00332B5E">
        <w:tab/>
        <w:t xml:space="preserve">Расчёт площади треугольника должен </w:t>
      </w:r>
      <w:r w:rsidR="00B63E44" w:rsidRPr="00332B5E">
        <w:t>производится по формуле Герона.</w:t>
      </w:r>
    </w:p>
    <w:p w14:paraId="4DE18DAF" w14:textId="77777777" w:rsidR="00F7658F" w:rsidRDefault="00F7658F" w:rsidP="00F7658F">
      <w:pPr>
        <w:pStyle w:val="L2"/>
      </w:pPr>
      <w:r w:rsidRPr="00332B5E">
        <w:t>•</w:t>
      </w:r>
      <w:r w:rsidRPr="00332B5E">
        <w:tab/>
        <w:t xml:space="preserve">Каждый треугольник определяется именем и длинами его сторон. </w:t>
      </w:r>
    </w:p>
    <w:p w14:paraId="220C7ECC" w14:textId="77777777" w:rsidR="00F7658F" w:rsidRDefault="00F7658F" w:rsidP="00332B5E">
      <w:pPr>
        <w:pStyle w:val="L2"/>
        <w:ind w:firstLine="709"/>
      </w:pPr>
      <w:r w:rsidRPr="00332B5E">
        <w:t xml:space="preserve">Формат ввода (разделитель - запятая): </w:t>
      </w:r>
    </w:p>
    <w:p w14:paraId="5CA00849" w14:textId="54691074" w:rsidR="00F7658F" w:rsidRPr="00332B5E" w:rsidRDefault="00F7658F" w:rsidP="00332B5E">
      <w:pPr>
        <w:pStyle w:val="L2"/>
        <w:ind w:left="1418" w:firstLine="709"/>
      </w:pPr>
      <w:r w:rsidRPr="00332B5E">
        <w:t>&lt;имя&gt;, &lt;длина стороны&gt;, &lt;длина стороны&gt;, &lt;длина стороны&gt;</w:t>
      </w:r>
    </w:p>
    <w:p w14:paraId="5288823F" w14:textId="180887F0" w:rsidR="00F7658F" w:rsidRPr="00332B5E" w:rsidRDefault="00F7658F" w:rsidP="00332B5E">
      <w:pPr>
        <w:pStyle w:val="L2"/>
      </w:pPr>
      <w:r w:rsidRPr="00332B5E">
        <w:t>•</w:t>
      </w:r>
      <w:r w:rsidRPr="00332B5E">
        <w:tab/>
        <w:t>Приложение должно обрабатывать</w:t>
      </w:r>
      <w:r w:rsidR="00B63E44" w:rsidRPr="00332B5E">
        <w:t xml:space="preserve"> ввод чисел с плавающей точкой.</w:t>
      </w:r>
    </w:p>
    <w:p w14:paraId="59F99CB4" w14:textId="77777777" w:rsidR="00F7658F" w:rsidRPr="00332B5E" w:rsidRDefault="00F7658F" w:rsidP="00F7658F">
      <w:pPr>
        <w:pStyle w:val="L2"/>
      </w:pPr>
      <w:r w:rsidRPr="00332B5E">
        <w:t>•</w:t>
      </w:r>
      <w:r w:rsidRPr="00332B5E">
        <w:tab/>
        <w:t>Ввод должен быть нечувствителен к регистру, пробелам, табам.</w:t>
      </w:r>
    </w:p>
    <w:p w14:paraId="35F7EA39" w14:textId="4A56CD25" w:rsidR="00F7658F" w:rsidRPr="00332B5E" w:rsidRDefault="00F7658F" w:rsidP="00332B5E">
      <w:pPr>
        <w:pStyle w:val="L2"/>
      </w:pPr>
      <w:r w:rsidRPr="00332B5E">
        <w:t>•</w:t>
      </w:r>
      <w:r w:rsidRPr="00332B5E">
        <w:tab/>
        <w:t>Вывод данных должен быть следующем примере:</w:t>
      </w:r>
    </w:p>
    <w:p w14:paraId="02E1608E" w14:textId="7F08D3C9" w:rsidR="00F7658F" w:rsidRPr="000B1600" w:rsidRDefault="00F7658F" w:rsidP="00332B5E">
      <w:pPr>
        <w:pStyle w:val="L2"/>
        <w:ind w:left="709"/>
        <w:rPr>
          <w:lang w:val="en-US"/>
        </w:rPr>
      </w:pPr>
      <w:r w:rsidRPr="000B1600">
        <w:rPr>
          <w:lang w:val="en-US"/>
        </w:rPr>
        <w:t>============= Triangle</w:t>
      </w:r>
      <w:r>
        <w:rPr>
          <w:lang w:val="en-US"/>
        </w:rPr>
        <w:t>s</w:t>
      </w:r>
      <w:r w:rsidRPr="000B1600">
        <w:rPr>
          <w:lang w:val="en-US"/>
        </w:rPr>
        <w:t xml:space="preserve"> list: ===============</w:t>
      </w:r>
    </w:p>
    <w:p w14:paraId="1B41E4E1" w14:textId="77777777" w:rsidR="00F7658F" w:rsidRPr="000B1600" w:rsidRDefault="00F7658F" w:rsidP="00332B5E">
      <w:pPr>
        <w:pStyle w:val="L2"/>
        <w:ind w:left="709"/>
        <w:rPr>
          <w:lang w:val="en-US"/>
        </w:rPr>
      </w:pPr>
      <w:r w:rsidRPr="000B1600">
        <w:rPr>
          <w:lang w:val="en-US"/>
        </w:rPr>
        <w:t xml:space="preserve">1. [Triangle first]: 17.23 </w:t>
      </w:r>
      <w:r w:rsidRPr="00332B5E">
        <w:t>с</w:t>
      </w:r>
      <w:r w:rsidRPr="000B1600">
        <w:rPr>
          <w:lang w:val="en-US"/>
        </w:rPr>
        <w:t>m</w:t>
      </w:r>
    </w:p>
    <w:p w14:paraId="49F6558B" w14:textId="77777777" w:rsidR="00F7658F" w:rsidRPr="000B1600" w:rsidRDefault="00F7658F" w:rsidP="00332B5E">
      <w:pPr>
        <w:pStyle w:val="L2"/>
        <w:ind w:left="709"/>
        <w:rPr>
          <w:lang w:val="en-US"/>
        </w:rPr>
      </w:pPr>
      <w:r w:rsidRPr="000B1600">
        <w:rPr>
          <w:lang w:val="en-US"/>
        </w:rPr>
        <w:t>2. [Triangle 22]: 13 cm</w:t>
      </w:r>
    </w:p>
    <w:p w14:paraId="0A3CA31F" w14:textId="77777777" w:rsidR="00F7658F" w:rsidRPr="00332B5E" w:rsidRDefault="00F7658F" w:rsidP="00332B5E">
      <w:pPr>
        <w:pStyle w:val="L2"/>
        <w:ind w:left="709"/>
      </w:pPr>
      <w:r w:rsidRPr="00332B5E">
        <w:t>3. [Triangle 1]: 1.5 cm</w:t>
      </w:r>
    </w:p>
    <w:p w14:paraId="534A85C5" w14:textId="476AA72A" w:rsidR="00F7658F" w:rsidRPr="00332B5E" w:rsidRDefault="00B1111C" w:rsidP="00332B5E">
      <w:pPr>
        <w:pStyle w:val="Heading2"/>
        <w:numPr>
          <w:ilvl w:val="0"/>
          <w:numId w:val="14"/>
        </w:numPr>
      </w:pPr>
      <w:r>
        <w:t>Файловый парсер</w:t>
      </w:r>
    </w:p>
    <w:p w14:paraId="55F2C3A3" w14:textId="15A9ED1B" w:rsidR="00F7658F" w:rsidRDefault="00B1111C" w:rsidP="00F7658F">
      <w:pPr>
        <w:pStyle w:val="L2"/>
      </w:pPr>
      <w:r>
        <w:t>Нужно написать программу, которая будет иметь два режима:</w:t>
      </w:r>
    </w:p>
    <w:p w14:paraId="3E71251F" w14:textId="27088743" w:rsidR="00B1111C" w:rsidRDefault="00B1111C" w:rsidP="00332B5E">
      <w:pPr>
        <w:pStyle w:val="L2"/>
        <w:numPr>
          <w:ilvl w:val="0"/>
          <w:numId w:val="15"/>
        </w:numPr>
      </w:pPr>
      <w:r>
        <w:t>Считать количество вхождений строки в текстовом файле</w:t>
      </w:r>
      <w:r w:rsidR="004D2546">
        <w:t xml:space="preserve">. </w:t>
      </w:r>
    </w:p>
    <w:p w14:paraId="2389F6D6" w14:textId="4E3B7040" w:rsidR="00B1111C" w:rsidRDefault="00B1111C" w:rsidP="00332B5E">
      <w:pPr>
        <w:pStyle w:val="L2"/>
        <w:numPr>
          <w:ilvl w:val="0"/>
          <w:numId w:val="15"/>
        </w:numPr>
      </w:pPr>
      <w:r>
        <w:t>Делать замену строки на другую в указанном файле</w:t>
      </w:r>
    </w:p>
    <w:p w14:paraId="64B8F7D5" w14:textId="3BEA991B" w:rsidR="004D2546" w:rsidRDefault="004D2546" w:rsidP="00332B5E">
      <w:pPr>
        <w:pStyle w:val="L2"/>
      </w:pPr>
      <w:r>
        <w:t>Программа должна принимать аргументы на вход при запуске:</w:t>
      </w:r>
    </w:p>
    <w:p w14:paraId="0D39E9DD" w14:textId="42E7A239" w:rsidR="004D2546" w:rsidRDefault="004D2546" w:rsidP="00332B5E">
      <w:pPr>
        <w:pStyle w:val="L2"/>
        <w:numPr>
          <w:ilvl w:val="0"/>
          <w:numId w:val="18"/>
        </w:numPr>
      </w:pPr>
      <w:r>
        <w:t>&lt;путь к файлу</w:t>
      </w:r>
      <w:r w:rsidRPr="000B1600">
        <w:t>&gt;</w:t>
      </w:r>
      <w:r>
        <w:t xml:space="preserve"> &lt;строка для подсчёта&gt;</w:t>
      </w:r>
    </w:p>
    <w:p w14:paraId="2DD91B91" w14:textId="6CB759C6" w:rsidR="004D2546" w:rsidRPr="00332B5E" w:rsidRDefault="004D2546" w:rsidP="00332B5E">
      <w:pPr>
        <w:pStyle w:val="L2"/>
        <w:numPr>
          <w:ilvl w:val="0"/>
          <w:numId w:val="18"/>
        </w:numPr>
      </w:pPr>
      <w:r>
        <w:t>&lt;путь к файлу&gt; &lt;строка для поиска&gt; &lt;строка для замены&gt;</w:t>
      </w:r>
    </w:p>
    <w:p w14:paraId="5D4828D8" w14:textId="000BD8BC" w:rsidR="00F7658F" w:rsidRPr="00332B5E" w:rsidRDefault="00F7658F" w:rsidP="00332B5E">
      <w:pPr>
        <w:pStyle w:val="Heading2"/>
        <w:numPr>
          <w:ilvl w:val="0"/>
          <w:numId w:val="14"/>
        </w:numPr>
      </w:pPr>
      <w:r w:rsidRPr="00332B5E">
        <w:lastRenderedPageBreak/>
        <w:t>Число в пропись</w:t>
      </w:r>
    </w:p>
    <w:p w14:paraId="3453BE23" w14:textId="2F835560" w:rsidR="00F7658F" w:rsidRDefault="00F7658F" w:rsidP="00332B5E">
      <w:pPr>
        <w:pStyle w:val="L2"/>
      </w:pPr>
      <w:r w:rsidRPr="00332B5E">
        <w:t>Ну</w:t>
      </w:r>
      <w:r w:rsidR="009948FC">
        <w:t xml:space="preserve">жно преобразовать целое число в прописной вариант: 12 – двенадцать. </w:t>
      </w:r>
      <w:r w:rsidR="009948FC" w:rsidRPr="00EA79E5">
        <w:t>Программа запускается через вызов</w:t>
      </w:r>
      <w:r w:rsidR="009948FC">
        <w:t xml:space="preserve"> главного класса с параметрами.</w:t>
      </w:r>
    </w:p>
    <w:p w14:paraId="24B7FD7D" w14:textId="69952FA7" w:rsidR="00B63E44" w:rsidRDefault="009948FC" w:rsidP="00332B5E">
      <w:pPr>
        <w:pStyle w:val="Heading2"/>
        <w:numPr>
          <w:ilvl w:val="0"/>
          <w:numId w:val="14"/>
        </w:numPr>
      </w:pPr>
      <w:r>
        <w:t>Счастливые билеты</w:t>
      </w:r>
    </w:p>
    <w:p w14:paraId="3C34F44B" w14:textId="77777777" w:rsidR="009948FC" w:rsidRDefault="009948FC" w:rsidP="009948FC">
      <w:r>
        <w:t>Счастливые билеты.</w:t>
      </w:r>
    </w:p>
    <w:p w14:paraId="568CBF6E" w14:textId="0518E65D" w:rsidR="009948FC" w:rsidRDefault="009948FC" w:rsidP="009948FC">
      <w:r>
        <w:t>Есть 2 способа подсчёта счастливых билетов:</w:t>
      </w:r>
    </w:p>
    <w:p w14:paraId="7098C529" w14:textId="77777777" w:rsidR="009948FC" w:rsidRDefault="009948FC" w:rsidP="009948FC">
      <w:r>
        <w:t>1. Московский — если на автобусном билете напечатано шестизначное число, и сумма первых трёх цифр равна сумме последних трёх, то этот билет считается счастливым.</w:t>
      </w:r>
    </w:p>
    <w:p w14:paraId="73823EDD" w14:textId="0970E5DC" w:rsidR="009948FC" w:rsidRDefault="009948FC" w:rsidP="00332B5E">
      <w:r>
        <w:t>2. Ленинградский, или Питерский — если сумма чётных цифр билета равна сумме нечётных цифр билета, то билет считается счастливым.</w:t>
      </w:r>
    </w:p>
    <w:p w14:paraId="66B290EE" w14:textId="77777777" w:rsidR="009948FC" w:rsidRDefault="009948FC" w:rsidP="009948FC">
      <w:r>
        <w:t>Задача:</w:t>
      </w:r>
    </w:p>
    <w:p w14:paraId="6B6EE2FC" w14:textId="7FE144B0" w:rsidR="009948FC" w:rsidRDefault="009948FC" w:rsidP="009948FC">
      <w:r>
        <w:t>Номер билета - шестизначное число. Нужно написать консольное приложение, которое может посчитать количество счастливых билетов. Для выбора алгоритма подсчёта читается текстовый файл. Путь к текстовому файлу задаётся в консоли после запуска программы. Индикаторы алгоритмов:</w:t>
      </w:r>
    </w:p>
    <w:p w14:paraId="1806C64D" w14:textId="77777777" w:rsidR="009948FC" w:rsidRDefault="009948FC" w:rsidP="009948FC">
      <w:r>
        <w:t>1 - слово 'Moskow'</w:t>
      </w:r>
    </w:p>
    <w:p w14:paraId="56F2290D" w14:textId="77777777" w:rsidR="009948FC" w:rsidRDefault="009948FC" w:rsidP="009948FC">
      <w:r>
        <w:t>2 - слово 'Piter'</w:t>
      </w:r>
    </w:p>
    <w:p w14:paraId="231DB097" w14:textId="6022DBA3" w:rsidR="009948FC" w:rsidRDefault="009948FC" w:rsidP="009948FC">
      <w:r>
        <w:t>После задания всех необходимых параметров, программа в консоль должна вывести количество счастливых билетов для указанного способа подсчёта.</w:t>
      </w:r>
    </w:p>
    <w:p w14:paraId="362FF9F6" w14:textId="77777777" w:rsidR="009948FC" w:rsidRPr="00332B5E" w:rsidRDefault="009948FC" w:rsidP="00332B5E"/>
    <w:p w14:paraId="0BB20C20" w14:textId="48F226D7" w:rsidR="00F7658F" w:rsidRDefault="009948FC" w:rsidP="00332B5E">
      <w:pPr>
        <w:pStyle w:val="Heading2"/>
        <w:numPr>
          <w:ilvl w:val="0"/>
          <w:numId w:val="14"/>
        </w:numPr>
      </w:pPr>
      <w:r>
        <w:t>Числовая последовательность</w:t>
      </w:r>
    </w:p>
    <w:p w14:paraId="3A4CAB17" w14:textId="750B568A" w:rsidR="009948FC" w:rsidRDefault="009948FC" w:rsidP="00332B5E">
      <w:r>
        <w:t>Программа выводит ряд натуральных чисел через запятую,</w:t>
      </w:r>
      <w:r w:rsidRPr="00EA79E5">
        <w:t xml:space="preserve"> квадрат которых меньше заданного n</w:t>
      </w:r>
      <w:r>
        <w:t>.</w:t>
      </w:r>
      <w:r w:rsidR="00ED1643">
        <w:t xml:space="preserve"> </w:t>
      </w:r>
      <w:r w:rsidRPr="00EA79E5">
        <w:t>Программа запускается через вызов главного класса с параметрами.</w:t>
      </w:r>
    </w:p>
    <w:p w14:paraId="68DB8551" w14:textId="734D1A67" w:rsidR="009948FC" w:rsidRDefault="009948FC" w:rsidP="00332B5E">
      <w:pPr>
        <w:pStyle w:val="Heading2"/>
        <w:numPr>
          <w:ilvl w:val="0"/>
          <w:numId w:val="14"/>
        </w:numPr>
      </w:pPr>
      <w:r>
        <w:t>Ряд Фибоначчи для диапазона</w:t>
      </w:r>
    </w:p>
    <w:p w14:paraId="6FFACC0A" w14:textId="35EE2E91" w:rsidR="009948FC" w:rsidRPr="00332B5E" w:rsidRDefault="009948FC" w:rsidP="00332B5E">
      <w:r>
        <w:t>Программа позволяет вывести все числа Фибоначчи, которые находятся в указанном диапазоне. Диапазон задаётся двумя аргументами при вызове главного класса.</w:t>
      </w:r>
      <w:r w:rsidR="00ED1643">
        <w:t xml:space="preserve"> Числа выводятся через запятую по возрастанию.</w:t>
      </w:r>
    </w:p>
    <w:p w14:paraId="643BB27E" w14:textId="77777777" w:rsidR="00F7658F" w:rsidRPr="00332B5E" w:rsidRDefault="00F7658F" w:rsidP="00F7658F">
      <w:pPr>
        <w:pStyle w:val="L2"/>
      </w:pPr>
    </w:p>
    <w:bookmarkEnd w:id="0"/>
    <w:p w14:paraId="6D009A21" w14:textId="0E3A27ED" w:rsidR="00555F89" w:rsidRPr="00332B5E" w:rsidRDefault="00555F89" w:rsidP="00332B5E">
      <w:pPr>
        <w:pStyle w:val="L2"/>
      </w:pPr>
    </w:p>
    <w:sectPr w:rsidR="00555F89" w:rsidRPr="00332B5E" w:rsidSect="00332B5E">
      <w:footerReference w:type="default" r:id="rId8"/>
      <w:pgSz w:w="11906" w:h="16838" w:code="9"/>
      <w:pgMar w:top="720" w:right="720" w:bottom="720" w:left="720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4DFAC" w14:textId="77777777" w:rsidR="00ED16C4" w:rsidRDefault="00ED16C4" w:rsidP="00D57B59">
      <w:r>
        <w:separator/>
      </w:r>
    </w:p>
  </w:endnote>
  <w:endnote w:type="continuationSeparator" w:id="0">
    <w:p w14:paraId="38DCB7F0" w14:textId="77777777" w:rsidR="00ED16C4" w:rsidRDefault="00ED16C4" w:rsidP="00D5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942B1" w14:textId="44788DC1" w:rsidR="009948FC" w:rsidRDefault="009948FC" w:rsidP="002E171B">
    <w:pPr>
      <w:pStyle w:val="L7"/>
    </w:pPr>
    <w:r>
      <w:tab/>
    </w:r>
    <w:sdt>
      <w:sdtPr>
        <w:id w:val="14772983"/>
        <w:docPartObj>
          <w:docPartGallery w:val="Page Numbers (Bottom of Page)"/>
          <w:docPartUnique/>
        </w:docPartObj>
      </w:sdtPr>
      <w:sdtEndPr/>
      <w:sdtContent>
        <w:r w:rsidRPr="002E171B">
          <w:rPr>
            <w:rStyle w:val="L8"/>
          </w:rPr>
          <w:fldChar w:fldCharType="begin"/>
        </w:r>
        <w:r w:rsidRPr="002E171B">
          <w:rPr>
            <w:rStyle w:val="L8"/>
          </w:rPr>
          <w:instrText xml:space="preserve"> PAGE   \* MERGEFORMAT </w:instrText>
        </w:r>
        <w:r w:rsidRPr="002E171B">
          <w:rPr>
            <w:rStyle w:val="L8"/>
          </w:rPr>
          <w:fldChar w:fldCharType="separate"/>
        </w:r>
        <w:r w:rsidR="008973D7">
          <w:rPr>
            <w:rStyle w:val="L8"/>
            <w:noProof/>
          </w:rPr>
          <w:t>1</w:t>
        </w:r>
        <w:r w:rsidRPr="002E171B">
          <w:rPr>
            <w:rStyle w:val="L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C121D" w14:textId="77777777" w:rsidR="00ED16C4" w:rsidRDefault="00ED16C4" w:rsidP="00D57B59">
      <w:r>
        <w:separator/>
      </w:r>
    </w:p>
  </w:footnote>
  <w:footnote w:type="continuationSeparator" w:id="0">
    <w:p w14:paraId="3D642F9F" w14:textId="77777777" w:rsidR="00ED16C4" w:rsidRDefault="00ED16C4" w:rsidP="00D57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3719"/>
    <w:multiLevelType w:val="hybridMultilevel"/>
    <w:tmpl w:val="CC128B9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A90C32"/>
    <w:multiLevelType w:val="multilevel"/>
    <w:tmpl w:val="01EE89DE"/>
    <w:lvl w:ilvl="0">
      <w:start w:val="1"/>
      <w:numFmt w:val="decimal"/>
      <w:pStyle w:val="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1F9426C9"/>
    <w:multiLevelType w:val="hybridMultilevel"/>
    <w:tmpl w:val="65F271D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EC4DC3"/>
    <w:multiLevelType w:val="hybridMultilevel"/>
    <w:tmpl w:val="E0B631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0055FD"/>
    <w:multiLevelType w:val="hybridMultilevel"/>
    <w:tmpl w:val="1ECCD1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322B0"/>
    <w:multiLevelType w:val="hybridMultilevel"/>
    <w:tmpl w:val="020A92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F14AE0"/>
    <w:multiLevelType w:val="hybridMultilevel"/>
    <w:tmpl w:val="C2663BF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8030F7"/>
    <w:multiLevelType w:val="multilevel"/>
    <w:tmpl w:val="9BBAA2D2"/>
    <w:lvl w:ilvl="0">
      <w:start w:val="1"/>
      <w:numFmt w:val="decimal"/>
      <w:pStyle w:val="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394FEB"/>
    <w:multiLevelType w:val="hybridMultilevel"/>
    <w:tmpl w:val="68C6CF8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4D94FAA"/>
    <w:multiLevelType w:val="hybridMultilevel"/>
    <w:tmpl w:val="A218E35C"/>
    <w:lvl w:ilvl="0" w:tplc="AB3A597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C476F"/>
    <w:multiLevelType w:val="hybridMultilevel"/>
    <w:tmpl w:val="93CEB9D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FA62042"/>
    <w:multiLevelType w:val="hybridMultilevel"/>
    <w:tmpl w:val="951CF0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2DC6858"/>
    <w:multiLevelType w:val="hybridMultilevel"/>
    <w:tmpl w:val="A80EB9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ABD2175"/>
    <w:multiLevelType w:val="multilevel"/>
    <w:tmpl w:val="78D87106"/>
    <w:styleLink w:val="a"/>
    <w:lvl w:ilvl="0">
      <w:start w:val="1"/>
      <w:numFmt w:val="bullet"/>
      <w:pStyle w:val="L0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B3C3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8D3A13"/>
    <w:multiLevelType w:val="hybridMultilevel"/>
    <w:tmpl w:val="34A630F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E3650C"/>
    <w:multiLevelType w:val="hybridMultilevel"/>
    <w:tmpl w:val="A298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354A1"/>
    <w:multiLevelType w:val="hybridMultilevel"/>
    <w:tmpl w:val="D1F2D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3"/>
  </w:num>
  <w:num w:numId="3">
    <w:abstractNumId w:val="1"/>
    <w:lvlOverride w:ilvl="0">
      <w:lvl w:ilvl="0">
        <w:start w:val="1"/>
        <w:numFmt w:val="decimal"/>
        <w:pStyle w:val="L"/>
        <w:lvlText w:val="%1."/>
        <w:lvlJc w:val="left"/>
        <w:pPr>
          <w:tabs>
            <w:tab w:val="num" w:pos="397"/>
          </w:tabs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4"/>
          </w:tabs>
          <w:ind w:left="794" w:hanging="39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tabs>
            <w:tab w:val="num" w:pos="1191"/>
          </w:tabs>
          <w:ind w:left="1191" w:hanging="39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588"/>
          </w:tabs>
          <w:ind w:left="1588" w:hanging="39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1985"/>
          </w:tabs>
          <w:ind w:left="1985" w:hanging="39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382"/>
          </w:tabs>
          <w:ind w:left="2382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9"/>
          </w:tabs>
          <w:ind w:left="2779" w:hanging="3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3176"/>
          </w:tabs>
          <w:ind w:left="3176" w:hanging="39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3573"/>
          </w:tabs>
          <w:ind w:left="3573" w:hanging="397"/>
        </w:pPr>
        <w:rPr>
          <w:rFonts w:hint="default"/>
        </w:rPr>
      </w:lvl>
    </w:lvlOverride>
  </w:num>
  <w:num w:numId="4">
    <w:abstractNumId w:val="3"/>
  </w:num>
  <w:num w:numId="5">
    <w:abstractNumId w:val="17"/>
  </w:num>
  <w:num w:numId="6">
    <w:abstractNumId w:val="5"/>
  </w:num>
  <w:num w:numId="7">
    <w:abstractNumId w:val="0"/>
  </w:num>
  <w:num w:numId="8">
    <w:abstractNumId w:val="10"/>
  </w:num>
  <w:num w:numId="9">
    <w:abstractNumId w:val="16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6"/>
  </w:num>
  <w:num w:numId="15">
    <w:abstractNumId w:val="2"/>
  </w:num>
  <w:num w:numId="16">
    <w:abstractNumId w:val="4"/>
  </w:num>
  <w:num w:numId="17">
    <w:abstractNumId w:val="14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SortMethod w:val="00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7C"/>
    <w:rsid w:val="000B1600"/>
    <w:rsid w:val="000B69FA"/>
    <w:rsid w:val="000C0B86"/>
    <w:rsid w:val="000C2EFE"/>
    <w:rsid w:val="000E270B"/>
    <w:rsid w:val="000E5DC7"/>
    <w:rsid w:val="000F3D2D"/>
    <w:rsid w:val="00112F00"/>
    <w:rsid w:val="00184276"/>
    <w:rsid w:val="001C4E1B"/>
    <w:rsid w:val="001D7FDE"/>
    <w:rsid w:val="00235075"/>
    <w:rsid w:val="002433ED"/>
    <w:rsid w:val="00256763"/>
    <w:rsid w:val="002B745C"/>
    <w:rsid w:val="002D6638"/>
    <w:rsid w:val="002E171B"/>
    <w:rsid w:val="002F2252"/>
    <w:rsid w:val="002F286C"/>
    <w:rsid w:val="00303609"/>
    <w:rsid w:val="00332B5E"/>
    <w:rsid w:val="00357C55"/>
    <w:rsid w:val="00361E3F"/>
    <w:rsid w:val="0037764B"/>
    <w:rsid w:val="00381152"/>
    <w:rsid w:val="00384E96"/>
    <w:rsid w:val="003B38E2"/>
    <w:rsid w:val="003C0DA0"/>
    <w:rsid w:val="00415E81"/>
    <w:rsid w:val="00434D64"/>
    <w:rsid w:val="004D2546"/>
    <w:rsid w:val="004F2AA1"/>
    <w:rsid w:val="00514FCF"/>
    <w:rsid w:val="00521CC3"/>
    <w:rsid w:val="00555F89"/>
    <w:rsid w:val="005642D3"/>
    <w:rsid w:val="005653F8"/>
    <w:rsid w:val="00573945"/>
    <w:rsid w:val="005A0501"/>
    <w:rsid w:val="005C69B7"/>
    <w:rsid w:val="005F0AF0"/>
    <w:rsid w:val="005F7C3C"/>
    <w:rsid w:val="00626650"/>
    <w:rsid w:val="006A2C39"/>
    <w:rsid w:val="006A3A3C"/>
    <w:rsid w:val="006C320E"/>
    <w:rsid w:val="00706D00"/>
    <w:rsid w:val="0071067C"/>
    <w:rsid w:val="00730264"/>
    <w:rsid w:val="00775A96"/>
    <w:rsid w:val="0078583B"/>
    <w:rsid w:val="007A037C"/>
    <w:rsid w:val="007D4EAE"/>
    <w:rsid w:val="00855309"/>
    <w:rsid w:val="00884366"/>
    <w:rsid w:val="008973D7"/>
    <w:rsid w:val="008C141B"/>
    <w:rsid w:val="008C1BB2"/>
    <w:rsid w:val="008F433F"/>
    <w:rsid w:val="00907484"/>
    <w:rsid w:val="00914720"/>
    <w:rsid w:val="00927802"/>
    <w:rsid w:val="0099016C"/>
    <w:rsid w:val="009948FC"/>
    <w:rsid w:val="009A73BA"/>
    <w:rsid w:val="009C1F29"/>
    <w:rsid w:val="009F35B1"/>
    <w:rsid w:val="00A34B56"/>
    <w:rsid w:val="00A53C01"/>
    <w:rsid w:val="00A6107C"/>
    <w:rsid w:val="00A6563F"/>
    <w:rsid w:val="00A72323"/>
    <w:rsid w:val="00AC4CFE"/>
    <w:rsid w:val="00B1111C"/>
    <w:rsid w:val="00B36695"/>
    <w:rsid w:val="00B63E44"/>
    <w:rsid w:val="00B71F3E"/>
    <w:rsid w:val="00B84DAD"/>
    <w:rsid w:val="00B86942"/>
    <w:rsid w:val="00B96339"/>
    <w:rsid w:val="00BB0C94"/>
    <w:rsid w:val="00BF679F"/>
    <w:rsid w:val="00C0025B"/>
    <w:rsid w:val="00C009A5"/>
    <w:rsid w:val="00C26C4D"/>
    <w:rsid w:val="00C63E7A"/>
    <w:rsid w:val="00C74477"/>
    <w:rsid w:val="00C829F4"/>
    <w:rsid w:val="00CA30B9"/>
    <w:rsid w:val="00CB416E"/>
    <w:rsid w:val="00CB673C"/>
    <w:rsid w:val="00CD0046"/>
    <w:rsid w:val="00CF026F"/>
    <w:rsid w:val="00D0111E"/>
    <w:rsid w:val="00D42969"/>
    <w:rsid w:val="00D447A0"/>
    <w:rsid w:val="00D57B59"/>
    <w:rsid w:val="00DB012B"/>
    <w:rsid w:val="00DB024E"/>
    <w:rsid w:val="00DB448B"/>
    <w:rsid w:val="00E24881"/>
    <w:rsid w:val="00E5446E"/>
    <w:rsid w:val="00E74527"/>
    <w:rsid w:val="00E93D95"/>
    <w:rsid w:val="00EC488A"/>
    <w:rsid w:val="00ED1643"/>
    <w:rsid w:val="00ED16C4"/>
    <w:rsid w:val="00F15BEA"/>
    <w:rsid w:val="00F36408"/>
    <w:rsid w:val="00F71068"/>
    <w:rsid w:val="00F7658F"/>
    <w:rsid w:val="00F77BD9"/>
    <w:rsid w:val="00F922C2"/>
    <w:rsid w:val="00F949A3"/>
    <w:rsid w:val="00FC7AA1"/>
    <w:rsid w:val="00FD33AD"/>
    <w:rsid w:val="00FD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7D4AB"/>
  <w15:docId w15:val="{DB7F0677-D310-4321-96D6-DA8F8AC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B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2">
    <w:name w:val="L.Обычный"/>
    <w:qFormat/>
    <w:rsid w:val="007A0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D57B59"/>
  </w:style>
  <w:style w:type="paragraph" w:styleId="Header">
    <w:name w:val="header"/>
    <w:basedOn w:val="Normal"/>
    <w:link w:val="HeaderChar"/>
    <w:uiPriority w:val="99"/>
    <w:unhideWhenUsed/>
    <w:rsid w:val="00D57B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B59"/>
  </w:style>
  <w:style w:type="paragraph" w:styleId="Footer">
    <w:name w:val="footer"/>
    <w:basedOn w:val="Normal"/>
    <w:link w:val="FooterChar"/>
    <w:uiPriority w:val="99"/>
    <w:unhideWhenUsed/>
    <w:rsid w:val="00D57B5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B59"/>
  </w:style>
  <w:style w:type="paragraph" w:customStyle="1" w:styleId="LTitle">
    <w:name w:val="L.Title"/>
    <w:basedOn w:val="L2"/>
    <w:qFormat/>
    <w:rsid w:val="007A037C"/>
    <w:pPr>
      <w:spacing w:after="20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57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1">
    <w:name w:val="L.Заголовок 1"/>
    <w:basedOn w:val="L2"/>
    <w:next w:val="L2"/>
    <w:qFormat/>
    <w:rsid w:val="00B96339"/>
    <w:pPr>
      <w:keepNext/>
      <w:keepLines/>
      <w:numPr>
        <w:numId w:val="1"/>
      </w:numPr>
      <w:suppressAutoHyphens/>
      <w:spacing w:before="200" w:after="200"/>
      <w:ind w:left="357" w:hanging="357"/>
      <w:jc w:val="left"/>
      <w:outlineLvl w:val="0"/>
    </w:pPr>
    <w:rPr>
      <w:b/>
      <w:u w:val="single"/>
    </w:rPr>
  </w:style>
  <w:style w:type="paragraph" w:customStyle="1" w:styleId="L20">
    <w:name w:val="L.Заголовок 2"/>
    <w:basedOn w:val="L1"/>
    <w:next w:val="L2"/>
    <w:qFormat/>
    <w:rsid w:val="00B96339"/>
    <w:pPr>
      <w:numPr>
        <w:numId w:val="0"/>
      </w:numPr>
    </w:pPr>
    <w:rPr>
      <w:u w:val="none"/>
    </w:rPr>
  </w:style>
  <w:style w:type="paragraph" w:customStyle="1" w:styleId="L">
    <w:name w:val="L.Нумерованный список"/>
    <w:basedOn w:val="L2"/>
    <w:qFormat/>
    <w:rsid w:val="00CF026F"/>
    <w:pPr>
      <w:numPr>
        <w:numId w:val="3"/>
      </w:numPr>
    </w:pPr>
    <w:rPr>
      <w:rFonts w:eastAsia="Times New Roman"/>
      <w:lang w:eastAsia="ru-RU"/>
    </w:rPr>
  </w:style>
  <w:style w:type="paragraph" w:customStyle="1" w:styleId="a0">
    <w:name w:val="Абзац Списка"/>
    <w:basedOn w:val="Normal"/>
    <w:rsid w:val="007A037C"/>
    <w:pPr>
      <w:ind w:left="397" w:firstLine="0"/>
    </w:pPr>
    <w:rPr>
      <w:szCs w:val="20"/>
    </w:rPr>
  </w:style>
  <w:style w:type="paragraph" w:customStyle="1" w:styleId="L3">
    <w:name w:val="L.Абзац списка"/>
    <w:basedOn w:val="L2"/>
    <w:qFormat/>
    <w:rsid w:val="007A037C"/>
    <w:pPr>
      <w:ind w:left="397" w:firstLine="0"/>
    </w:pPr>
  </w:style>
  <w:style w:type="numbering" w:customStyle="1" w:styleId="a">
    <w:name w:val="Маркированный"/>
    <w:rsid w:val="007A037C"/>
    <w:pPr>
      <w:numPr>
        <w:numId w:val="2"/>
      </w:numPr>
    </w:pPr>
  </w:style>
  <w:style w:type="paragraph" w:customStyle="1" w:styleId="L0">
    <w:name w:val="L.Маркированный список"/>
    <w:basedOn w:val="L2"/>
    <w:qFormat/>
    <w:rsid w:val="007A037C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A3"/>
    <w:rPr>
      <w:rFonts w:ascii="Tahoma" w:eastAsia="Times New Roman" w:hAnsi="Tahoma" w:cs="Tahoma"/>
      <w:sz w:val="16"/>
      <w:szCs w:val="1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949A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4">
    <w:name w:val="L.Рисунок подпись"/>
    <w:basedOn w:val="L2"/>
    <w:next w:val="L2"/>
    <w:qFormat/>
    <w:rsid w:val="00F922C2"/>
    <w:pPr>
      <w:spacing w:before="100" w:after="200"/>
      <w:jc w:val="center"/>
    </w:pPr>
  </w:style>
  <w:style w:type="paragraph" w:customStyle="1" w:styleId="L5">
    <w:name w:val="L.Рисунок"/>
    <w:basedOn w:val="L2"/>
    <w:next w:val="L2"/>
    <w:qFormat/>
    <w:rsid w:val="00F949A3"/>
    <w:pPr>
      <w:keepNext/>
      <w:jc w:val="center"/>
    </w:pPr>
    <w:rPr>
      <w:noProof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F0AF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764B"/>
    <w:rPr>
      <w:color w:val="0000FF" w:themeColor="hyperlink"/>
      <w:u w:val="single"/>
    </w:rPr>
  </w:style>
  <w:style w:type="character" w:customStyle="1" w:styleId="L6">
    <w:name w:val="L.Гиперссылка"/>
    <w:basedOn w:val="Hyperlink"/>
    <w:qFormat/>
    <w:rsid w:val="0037764B"/>
    <w:rPr>
      <w:color w:val="0000FF" w:themeColor="hyperlink"/>
      <w:u w:val="single"/>
    </w:rPr>
  </w:style>
  <w:style w:type="paragraph" w:customStyle="1" w:styleId="LProgramCode">
    <w:name w:val="L.ProgramCode"/>
    <w:basedOn w:val="Normal"/>
    <w:rsid w:val="00B96339"/>
    <w:pPr>
      <w:tabs>
        <w:tab w:val="left" w:pos="851"/>
        <w:tab w:val="left" w:pos="1332"/>
        <w:tab w:val="left" w:pos="1814"/>
        <w:tab w:val="left" w:pos="2296"/>
        <w:tab w:val="left" w:pos="2778"/>
        <w:tab w:val="left" w:pos="3260"/>
        <w:tab w:val="left" w:pos="3742"/>
      </w:tabs>
      <w:spacing w:before="120" w:after="120"/>
      <w:ind w:left="369" w:firstLine="0"/>
      <w:jc w:val="left"/>
    </w:pPr>
    <w:rPr>
      <w:rFonts w:ascii="Courier New" w:hAnsi="Courier New"/>
      <w:sz w:val="20"/>
      <w:lang w:val="en-US"/>
    </w:rPr>
  </w:style>
  <w:style w:type="paragraph" w:customStyle="1" w:styleId="L7">
    <w:name w:val="L.Нижний колонтитул"/>
    <w:basedOn w:val="L2"/>
    <w:autoRedefine/>
    <w:qFormat/>
    <w:rsid w:val="002E171B"/>
    <w:pPr>
      <w:tabs>
        <w:tab w:val="right" w:pos="9923"/>
      </w:tabs>
    </w:pPr>
    <w:rPr>
      <w:sz w:val="20"/>
    </w:rPr>
  </w:style>
  <w:style w:type="character" w:customStyle="1" w:styleId="L8">
    <w:name w:val="L.Нижний колонтитул. Номер страницы"/>
    <w:basedOn w:val="DefaultParagraphFont"/>
    <w:uiPriority w:val="1"/>
    <w:qFormat/>
    <w:rsid w:val="002E171B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eastAsiaTheme="minorHAnsi" w:hAnsi="Courier" w:cs="Courier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3AD"/>
    <w:rPr>
      <w:rFonts w:ascii="Courier" w:hAnsi="Courier" w:cs="Courier"/>
      <w:sz w:val="20"/>
      <w:szCs w:val="20"/>
      <w:lang w:val="uk-UA" w:eastAsia="ru-RU"/>
    </w:rPr>
  </w:style>
  <w:style w:type="paragraph" w:styleId="Revision">
    <w:name w:val="Revision"/>
    <w:hidden/>
    <w:uiPriority w:val="99"/>
    <w:semiHidden/>
    <w:rsid w:val="00E93D95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93D95"/>
    <w:pPr>
      <w:spacing w:line="276" w:lineRule="auto"/>
      <w:ind w:firstLine="0"/>
      <w:jc w:val="left"/>
      <w:outlineLvl w:val="9"/>
    </w:pPr>
    <w:rPr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E93D95"/>
    <w:pPr>
      <w:spacing w:before="12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93D95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3D95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3D95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3D95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3D95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3D95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3D9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3D95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3D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30B9"/>
    <w:rPr>
      <w:rFonts w:ascii="Lucida Grande CY" w:hAnsi="Lucida Grande CY" w:cs="Lucida Grande CY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30B9"/>
    <w:rPr>
      <w:rFonts w:ascii="Lucida Grande CY" w:eastAsia="Times New Roman" w:hAnsi="Lucida Grande CY" w:cs="Lucida Grande CY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76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948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teaching\templates\Lab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2E29-37A6-4340-BF22-B514CEAD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314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Shvets</dc:creator>
  <cp:lastModifiedBy>Oleg Shvets'</cp:lastModifiedBy>
  <cp:revision>44</cp:revision>
  <dcterms:created xsi:type="dcterms:W3CDTF">2013-03-13T11:27:00Z</dcterms:created>
  <dcterms:modified xsi:type="dcterms:W3CDTF">2016-09-14T16:31:00Z</dcterms:modified>
</cp:coreProperties>
</file>